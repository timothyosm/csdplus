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18F6" w14:textId="77777777" w:rsidR="00D077E9" w:rsidRDefault="00F10097" w:rsidP="00D70D0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BFD3DD" wp14:editId="722FCC3A">
                <wp:simplePos x="0" y="0"/>
                <wp:positionH relativeFrom="column">
                  <wp:posOffset>-750571</wp:posOffset>
                </wp:positionH>
                <wp:positionV relativeFrom="page">
                  <wp:posOffset>-47625</wp:posOffset>
                </wp:positionV>
                <wp:extent cx="7858125" cy="10089515"/>
                <wp:effectExtent l="0" t="0" r="9525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100895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6C1F8" id="Rectangle 2" o:spid="_x0000_s1026" alt="colored rectangle" style="position:absolute;margin-left:-59.1pt;margin-top:-3.75pt;width:618.75pt;height:79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" fillcolor="#34aba2 [3206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8BBE86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AE08801" w14:textId="77777777" w:rsidR="00D077E9" w:rsidRDefault="00D077E9" w:rsidP="00D077E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BAD285" wp14:editId="502AFF1F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0C6D09" w14:textId="77777777" w:rsidR="00D077E9" w:rsidRPr="00D86945" w:rsidRDefault="00F1009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CSD+ USER GUIDE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AD2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770C6D09" w14:textId="77777777" w:rsidR="00D077E9" w:rsidRPr="00D86945" w:rsidRDefault="00F10097" w:rsidP="00D077E9">
                            <w:pPr>
                              <w:pStyle w:val="Title"/>
                              <w:spacing w:after="0"/>
                            </w:pPr>
                            <w:r>
                              <w:t>CSD+ USER GUIDE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2CE8B1E" w14:textId="77777777" w:rsidR="00D077E9" w:rsidRDefault="00D077E9" w:rsidP="00D077E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C8A3B0E" wp14:editId="7E08460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D0588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7AA4CF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E62A0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71365DB8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B58A74E" w14:textId="77777777" w:rsidR="00D077E9" w:rsidRDefault="00D077E9" w:rsidP="00D077E9"/>
          <w:p w14:paraId="23173EE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E7442E2" wp14:editId="6D3689C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3E560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DD5803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2A44BF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40427D7" w14:textId="77777777" w:rsidR="00D077E9" w:rsidRDefault="00AA20CE" w:rsidP="00D077E9">
            <w:sdt>
              <w:sdtPr>
                <w:id w:val="-1740469667"/>
                <w:placeholder>
                  <w:docPart w:val="185F6A3C1C0E4AD29A8244760C2B6C97"/>
                </w:placeholder>
                <w15:appearance w15:val="hidden"/>
              </w:sdtPr>
              <w:sdtEndPr/>
              <w:sdtContent>
                <w:r w:rsidR="00F10097">
                  <w:t>Civica Education</w:t>
                </w:r>
              </w:sdtContent>
            </w:sdt>
          </w:p>
          <w:p w14:paraId="6E793167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D15C4255D4144AC8E36EA693E8B57D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10097">
                  <w:t>Timothy Osmond</w:t>
                </w:r>
              </w:sdtContent>
            </w:sdt>
          </w:p>
          <w:p w14:paraId="3A693581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DB63D1A" w14:textId="77777777" w:rsidR="00D077E9" w:rsidRDefault="00D077E9">
      <w:pPr>
        <w:spacing w:after="20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50818A" wp14:editId="0B867ADB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38BD5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6352DF97" w14:textId="77777777" w:rsidR="00D077E9" w:rsidRDefault="00F10097" w:rsidP="00D077E9">
      <w:pPr>
        <w:pStyle w:val="Heading1"/>
      </w:pPr>
      <w:r>
        <w:lastRenderedPageBreak/>
        <w:t>Change log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73A9A5E" w14:textId="77777777" w:rsidTr="00DF027C">
        <w:trPr>
          <w:trHeight w:val="3546"/>
        </w:trPr>
        <w:tc>
          <w:tcPr>
            <w:tcW w:w="9999" w:type="dxa"/>
          </w:tcPr>
          <w:p w14:paraId="3B1669CD" w14:textId="77777777" w:rsidR="008D6838" w:rsidRDefault="008D6838" w:rsidP="008D6838">
            <w:pPr>
              <w:pStyle w:val="Content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6DDB7594" w14:textId="77777777" w:rsidR="00F10097" w:rsidRDefault="00F10097" w:rsidP="00F10097">
            <w:pPr>
              <w:pStyle w:val="Content"/>
              <w:ind w:left="720"/>
            </w:pPr>
          </w:p>
        </w:tc>
      </w:tr>
      <w:tr w:rsidR="00DF027C" w14:paraId="537945A9" w14:textId="77777777" w:rsidTr="00DF027C">
        <w:trPr>
          <w:trHeight w:val="5931"/>
        </w:trPr>
        <w:tc>
          <w:tcPr>
            <w:tcW w:w="9999" w:type="dxa"/>
          </w:tcPr>
          <w:p w14:paraId="3E40B55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6E723EAE" w14:textId="77777777" w:rsidR="0087605E" w:rsidRDefault="0087605E" w:rsidP="00DF027C"/>
    <w:p w14:paraId="2FDB94B2" w14:textId="77777777" w:rsidR="00F10097" w:rsidRDefault="00F10097" w:rsidP="00DF027C"/>
    <w:p w14:paraId="15E43154" w14:textId="77777777" w:rsidR="00F10097" w:rsidRDefault="00F10097" w:rsidP="00DF027C"/>
    <w:p w14:paraId="6E4533FC" w14:textId="77777777" w:rsidR="00F10097" w:rsidRDefault="00F10097" w:rsidP="00DF027C"/>
    <w:p w14:paraId="6FE84DE5" w14:textId="77777777" w:rsidR="00F10097" w:rsidRDefault="00F10097" w:rsidP="00DF027C"/>
    <w:p w14:paraId="3E013411" w14:textId="77777777" w:rsidR="00F10097" w:rsidRDefault="00F10097" w:rsidP="00DF027C"/>
    <w:p w14:paraId="4F373CFA" w14:textId="77777777" w:rsidR="00F10097" w:rsidRDefault="00F10097" w:rsidP="00DF027C"/>
    <w:p w14:paraId="152B23A1" w14:textId="77777777" w:rsidR="000F1288" w:rsidRDefault="000F1288" w:rsidP="000F1288">
      <w:pPr>
        <w:pStyle w:val="EmphasisText"/>
      </w:pPr>
      <w:r>
        <w:lastRenderedPageBreak/>
        <w:t>Link:</w:t>
      </w:r>
    </w:p>
    <w:p w14:paraId="3302A50A" w14:textId="77777777" w:rsidR="000F1288" w:rsidRPr="000F1288" w:rsidRDefault="00AA20CE" w:rsidP="000F1288">
      <w:pPr>
        <w:pStyle w:val="Content"/>
        <w:rPr>
          <w:sz w:val="24"/>
        </w:rPr>
      </w:pPr>
      <w:hyperlink r:id="rId9" w:history="1">
        <w:r w:rsidR="000F1288" w:rsidRPr="00464EA2">
          <w:rPr>
            <w:rStyle w:val="Hyperlink"/>
            <w:sz w:val="24"/>
          </w:rPr>
          <w:t>https://chrome.google.com/webstore/detail/csd%20/eonpodbodehkmmppfcjifeepjeknhlbl?hl=en-GB&amp;authuser=0</w:t>
        </w:r>
      </w:hyperlink>
    </w:p>
    <w:p w14:paraId="07824A67" w14:textId="77777777" w:rsidR="00F10097" w:rsidRDefault="00F10097" w:rsidP="00F10097">
      <w:pPr>
        <w:pStyle w:val="Heading1"/>
      </w:pPr>
      <w:r>
        <w:t>Stored replies</w:t>
      </w:r>
    </w:p>
    <w:p w14:paraId="2C6CF5C2" w14:textId="77777777" w:rsidR="00F10097" w:rsidRDefault="00F10097" w:rsidP="00F10097">
      <w:pPr>
        <w:pStyle w:val="Content"/>
      </w:pPr>
      <w:r>
        <w:t xml:space="preserve">Stored replies scrapes the CSD’s DOM to prepopulate messages anywhere in the system. </w:t>
      </w:r>
      <w:r w:rsidR="00CF3169">
        <w:t>So if it’s in the CSD it can be in your message.</w:t>
      </w:r>
    </w:p>
    <w:p w14:paraId="6B1CF0FC" w14:textId="77777777" w:rsidR="00F10097" w:rsidRDefault="00F10097" w:rsidP="00F10097">
      <w:pPr>
        <w:pStyle w:val="Content"/>
      </w:pPr>
    </w:p>
    <w:p w14:paraId="5055E7C3" w14:textId="77777777" w:rsidR="00F10097" w:rsidRDefault="00F10097" w:rsidP="00F10097">
      <w:pPr>
        <w:pStyle w:val="Content"/>
        <w:ind w:left="1440"/>
      </w:pPr>
      <w:r w:rsidRPr="00F10097"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4123D05E" wp14:editId="15FD7174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485900" cy="4533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Currently there are 5 messages prepopulated in the system, but it has been written modularly </w:t>
      </w:r>
      <w:r w:rsidR="000F1288">
        <w:t xml:space="preserve">so </w:t>
      </w:r>
      <w:r>
        <w:t xml:space="preserve">adding new buttons and replies </w:t>
      </w:r>
      <w:r w:rsidR="000F1288">
        <w:t>takes minutes.</w:t>
      </w:r>
    </w:p>
    <w:p w14:paraId="0AA8F331" w14:textId="77777777" w:rsidR="00F10097" w:rsidRDefault="00F10097" w:rsidP="00F10097">
      <w:pPr>
        <w:pStyle w:val="Content"/>
        <w:ind w:left="1440"/>
      </w:pPr>
    </w:p>
    <w:p w14:paraId="0E865FFE" w14:textId="77777777" w:rsidR="00477AF4" w:rsidRDefault="00F10097" w:rsidP="00F10097">
      <w:pPr>
        <w:pStyle w:val="Content"/>
        <w:ind w:left="1440"/>
      </w:pPr>
      <w:r>
        <w:t xml:space="preserve">To use these replies click the button and this will copy the message to your clipboard to then paste into the </w:t>
      </w:r>
      <w:r w:rsidR="00477AF4">
        <w:t>message window.</w:t>
      </w:r>
      <w:r>
        <w:t xml:space="preserve"> </w:t>
      </w:r>
      <w:r w:rsidR="00C64A96">
        <w:t>Be warned this will clear your clipboard and replace it with the generated message.</w:t>
      </w:r>
    </w:p>
    <w:p w14:paraId="541D47CC" w14:textId="77777777" w:rsidR="00477AF4" w:rsidRDefault="00477AF4" w:rsidP="00477AF4">
      <w:pPr>
        <w:pStyle w:val="Content"/>
      </w:pPr>
    </w:p>
    <w:p w14:paraId="0258439E" w14:textId="77777777" w:rsidR="005B713E" w:rsidRDefault="005B713E" w:rsidP="00477AF4">
      <w:pPr>
        <w:pStyle w:val="Content"/>
      </w:pPr>
    </w:p>
    <w:p w14:paraId="0F26A419" w14:textId="77777777" w:rsidR="00C64A96" w:rsidRDefault="00C64A96" w:rsidP="00477AF4">
      <w:pPr>
        <w:pStyle w:val="Content"/>
      </w:pPr>
    </w:p>
    <w:p w14:paraId="58720031" w14:textId="77777777" w:rsidR="00C64A96" w:rsidRDefault="009A1F92" w:rsidP="00477AF4">
      <w:pPr>
        <w:pStyle w:val="Content"/>
      </w:pPr>
      <w:r>
        <w:t>Buttons that work on with Customer:</w:t>
      </w:r>
    </w:p>
    <w:p w14:paraId="287E2F9E" w14:textId="77777777" w:rsidR="009A1F92" w:rsidRDefault="009A1F92" w:rsidP="009A1F92">
      <w:pPr>
        <w:pStyle w:val="Content"/>
        <w:numPr>
          <w:ilvl w:val="3"/>
          <w:numId w:val="2"/>
        </w:numPr>
      </w:pPr>
      <w:r>
        <w:t>No Contact</w:t>
      </w:r>
    </w:p>
    <w:p w14:paraId="0BF595BF" w14:textId="77777777" w:rsidR="009A1F92" w:rsidRDefault="009A1F92" w:rsidP="009A1F92">
      <w:pPr>
        <w:pStyle w:val="Content"/>
        <w:numPr>
          <w:ilvl w:val="3"/>
          <w:numId w:val="2"/>
        </w:numPr>
      </w:pPr>
      <w:r>
        <w:t>Message Left</w:t>
      </w:r>
    </w:p>
    <w:p w14:paraId="677E6F97" w14:textId="77777777" w:rsidR="009A1F92" w:rsidRDefault="009A1F92" w:rsidP="009A1F92">
      <w:pPr>
        <w:pStyle w:val="Content"/>
        <w:numPr>
          <w:ilvl w:val="3"/>
          <w:numId w:val="2"/>
        </w:numPr>
      </w:pPr>
      <w:r>
        <w:t>DB Request</w:t>
      </w:r>
    </w:p>
    <w:p w14:paraId="788BDE53" w14:textId="77777777" w:rsidR="00C64A96" w:rsidRDefault="009A1F92" w:rsidP="00477AF4">
      <w:pPr>
        <w:pStyle w:val="Content"/>
      </w:pPr>
      <w:r>
        <w:t>Buttons that work in Customer Note</w:t>
      </w:r>
    </w:p>
    <w:p w14:paraId="28DD1AA1" w14:textId="77777777" w:rsidR="009A1F92" w:rsidRDefault="009A1F92" w:rsidP="009A1F92">
      <w:pPr>
        <w:pStyle w:val="Content"/>
        <w:numPr>
          <w:ilvl w:val="0"/>
          <w:numId w:val="8"/>
        </w:numPr>
      </w:pPr>
      <w:r>
        <w:t>Sent to Dev</w:t>
      </w:r>
    </w:p>
    <w:p w14:paraId="45534B5C" w14:textId="77777777" w:rsidR="009A1F92" w:rsidRDefault="009A1F92" w:rsidP="009A1F92">
      <w:pPr>
        <w:pStyle w:val="Content"/>
        <w:numPr>
          <w:ilvl w:val="0"/>
          <w:numId w:val="8"/>
        </w:numPr>
      </w:pPr>
      <w:r>
        <w:t xml:space="preserve">Initial </w:t>
      </w:r>
      <w:r w:rsidR="005B713E">
        <w:t>response</w:t>
      </w:r>
    </w:p>
    <w:p w14:paraId="277EDD18" w14:textId="77777777" w:rsidR="004A6F2B" w:rsidRDefault="004A6F2B" w:rsidP="00477AF4">
      <w:pPr>
        <w:pStyle w:val="Content"/>
      </w:pPr>
    </w:p>
    <w:p w14:paraId="48F49EEF" w14:textId="77777777" w:rsidR="0054237A" w:rsidRDefault="0054237A" w:rsidP="00477AF4">
      <w:pPr>
        <w:pStyle w:val="Content"/>
      </w:pPr>
    </w:p>
    <w:p w14:paraId="6B822005" w14:textId="77777777" w:rsidR="0054237A" w:rsidRDefault="0054237A" w:rsidP="00477AF4">
      <w:pPr>
        <w:pStyle w:val="Content"/>
      </w:pPr>
    </w:p>
    <w:p w14:paraId="7A1360EA" w14:textId="77777777" w:rsidR="0054237A" w:rsidRDefault="0054237A" w:rsidP="00477AF4">
      <w:pPr>
        <w:pStyle w:val="Content"/>
      </w:pPr>
    </w:p>
    <w:p w14:paraId="5479F003" w14:textId="77777777" w:rsidR="0054237A" w:rsidRDefault="0054237A" w:rsidP="00477AF4">
      <w:pPr>
        <w:pStyle w:val="Content"/>
      </w:pPr>
    </w:p>
    <w:p w14:paraId="64F9786E" w14:textId="77777777" w:rsidR="0054237A" w:rsidRDefault="0054237A" w:rsidP="00477AF4">
      <w:pPr>
        <w:pStyle w:val="Content"/>
      </w:pPr>
    </w:p>
    <w:p w14:paraId="518E0FE4" w14:textId="77777777" w:rsidR="0054237A" w:rsidRDefault="0054237A" w:rsidP="00477AF4">
      <w:pPr>
        <w:pStyle w:val="Content"/>
      </w:pPr>
    </w:p>
    <w:p w14:paraId="5204884D" w14:textId="77777777" w:rsidR="0054237A" w:rsidRPr="0054237A" w:rsidRDefault="0054237A" w:rsidP="004A6F2B">
      <w:pPr>
        <w:pStyle w:val="Content"/>
        <w:rPr>
          <w:b/>
        </w:rPr>
      </w:pPr>
      <w:r w:rsidRPr="0054237A">
        <w:rPr>
          <w:b/>
        </w:rPr>
        <w:lastRenderedPageBreak/>
        <w:t>Example</w:t>
      </w:r>
      <w:r>
        <w:rPr>
          <w:b/>
        </w:rPr>
        <w:t>:</w:t>
      </w:r>
    </w:p>
    <w:p w14:paraId="12EDD016" w14:textId="77777777" w:rsidR="004A6F2B" w:rsidRDefault="004A6F2B" w:rsidP="004A6F2B">
      <w:pPr>
        <w:pStyle w:val="Content"/>
      </w:pPr>
      <w:r>
        <w:t>In this example we are requesting a database from the customer.</w:t>
      </w:r>
    </w:p>
    <w:p w14:paraId="485494DD" w14:textId="77777777" w:rsidR="004A6F2B" w:rsidRDefault="004A6F2B" w:rsidP="004A6F2B">
      <w:pPr>
        <w:pStyle w:val="Content"/>
        <w:numPr>
          <w:ilvl w:val="0"/>
          <w:numId w:val="10"/>
        </w:numPr>
      </w:pPr>
      <w:r>
        <w:t>As we would only ever send this message from with customer navigate to the with customer screen.</w:t>
      </w:r>
    </w:p>
    <w:p w14:paraId="6FDFB6F4" w14:textId="77777777" w:rsidR="00C64A96" w:rsidRDefault="004A6F2B" w:rsidP="004A6F2B">
      <w:pPr>
        <w:pStyle w:val="Content"/>
        <w:jc w:val="center"/>
      </w:pPr>
      <w:r w:rsidRPr="004A6F2B">
        <w:rPr>
          <w:noProof/>
        </w:rPr>
        <w:drawing>
          <wp:inline distT="0" distB="0" distL="0" distR="0" wp14:anchorId="36F637AC" wp14:editId="1EC294BB">
            <wp:extent cx="5061585" cy="2705014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24" cy="27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238" w14:textId="77777777" w:rsidR="00C64A96" w:rsidRDefault="00C64A96" w:rsidP="00477AF4">
      <w:pPr>
        <w:pStyle w:val="Content"/>
      </w:pPr>
    </w:p>
    <w:p w14:paraId="1D48579F" w14:textId="77777777" w:rsidR="004A6F2B" w:rsidRDefault="004A6F2B" w:rsidP="004A6F2B">
      <w:pPr>
        <w:pStyle w:val="Content"/>
        <w:numPr>
          <w:ilvl w:val="0"/>
          <w:numId w:val="10"/>
        </w:numPr>
      </w:pPr>
      <w:r>
        <w:t>Click the appropriate response, DB request in our case.</w:t>
      </w:r>
    </w:p>
    <w:p w14:paraId="7B562A2D" w14:textId="77777777" w:rsidR="004A6F2B" w:rsidRDefault="004A6F2B" w:rsidP="004A6F2B">
      <w:pPr>
        <w:pStyle w:val="Content"/>
        <w:jc w:val="center"/>
      </w:pPr>
      <w:r w:rsidRPr="004A6F2B">
        <w:rPr>
          <w:noProof/>
        </w:rPr>
        <w:drawing>
          <wp:inline distT="0" distB="0" distL="0" distR="0" wp14:anchorId="29D09C35" wp14:editId="430561AA">
            <wp:extent cx="2886577" cy="3651829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943" cy="366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0220" w14:textId="77777777" w:rsidR="004A6F2B" w:rsidRDefault="004A6F2B" w:rsidP="004A6F2B">
      <w:pPr>
        <w:pStyle w:val="Content"/>
        <w:jc w:val="center"/>
      </w:pPr>
    </w:p>
    <w:p w14:paraId="2967502E" w14:textId="77777777" w:rsidR="004A6F2B" w:rsidRDefault="004A6F2B" w:rsidP="004A6F2B">
      <w:pPr>
        <w:pStyle w:val="Content"/>
        <w:numPr>
          <w:ilvl w:val="0"/>
          <w:numId w:val="10"/>
        </w:numPr>
      </w:pPr>
      <w:r>
        <w:lastRenderedPageBreak/>
        <w:t>This will send the message to your Clipboard, click into the message window and paste it (CTRL + V or right click &gt; Paste)</w:t>
      </w:r>
    </w:p>
    <w:p w14:paraId="7B7BC448" w14:textId="77777777" w:rsidR="004A6F2B" w:rsidRDefault="004A6F2B" w:rsidP="004A6F2B">
      <w:pPr>
        <w:pStyle w:val="Content"/>
        <w:jc w:val="center"/>
      </w:pPr>
      <w:r w:rsidRPr="004A6F2B">
        <w:rPr>
          <w:noProof/>
        </w:rPr>
        <w:drawing>
          <wp:inline distT="0" distB="0" distL="0" distR="0" wp14:anchorId="40808A61" wp14:editId="1E4979FE">
            <wp:extent cx="4600575" cy="2504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736" cy="2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FA9C" w14:textId="77777777" w:rsidR="00C64A96" w:rsidRDefault="00C64A96" w:rsidP="00C64A96">
      <w:pPr>
        <w:pStyle w:val="Heading1"/>
      </w:pPr>
      <w:r>
        <w:t>Searching</w:t>
      </w:r>
    </w:p>
    <w:p w14:paraId="0A0C27A3" w14:textId="77777777" w:rsidR="00C64A96" w:rsidRDefault="00C64A96" w:rsidP="00C64A96">
      <w:pPr>
        <w:pStyle w:val="Content"/>
      </w:pPr>
      <w:r>
        <w:t>Searching with CSD+ is made a lot easier now that you don’t have to navigate the CSD to search for an open ticket or problem record.</w:t>
      </w:r>
    </w:p>
    <w:p w14:paraId="0F596073" w14:textId="77777777" w:rsidR="00C64A96" w:rsidRDefault="00C64A96" w:rsidP="00C64A96">
      <w:pPr>
        <w:pStyle w:val="Content"/>
      </w:pPr>
      <w:r w:rsidRPr="00C64A96">
        <w:rPr>
          <w:rStyle w:val="EmphasisTextChar"/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 wp14:anchorId="03D9B515" wp14:editId="520495C2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495634" cy="2057687"/>
            <wp:effectExtent l="0" t="0" r="9525" b="0"/>
            <wp:wrapTight wrapText="bothSides">
              <wp:wrapPolygon edited="0">
                <wp:start x="0" y="0"/>
                <wp:lineTo x="0" y="21400"/>
                <wp:lineTo x="21462" y="21400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A96">
        <w:rPr>
          <w:rStyle w:val="EmphasisTextChar"/>
        </w:rPr>
        <w:t>Search Tickets</w:t>
      </w:r>
      <w:r>
        <w:t>:</w:t>
      </w:r>
    </w:p>
    <w:p w14:paraId="72D5D326" w14:textId="77777777" w:rsidR="00C64A96" w:rsidRDefault="00C64A96" w:rsidP="00C64A96">
      <w:pPr>
        <w:pStyle w:val="Content"/>
        <w:ind w:left="2880"/>
      </w:pPr>
      <w:r>
        <w:t>Type the ticket number of any active ticket and it will find    that ticket.</w:t>
      </w:r>
    </w:p>
    <w:p w14:paraId="10123B90" w14:textId="77777777" w:rsidR="00C64A96" w:rsidRDefault="00C64A96" w:rsidP="00C64A96">
      <w:pPr>
        <w:pStyle w:val="Content"/>
        <w:ind w:left="2880"/>
      </w:pPr>
    </w:p>
    <w:p w14:paraId="2683C660" w14:textId="77777777" w:rsidR="00C64A96" w:rsidRDefault="00C64A96" w:rsidP="00C64A96">
      <w:r>
        <w:t>Search PR by Description:</w:t>
      </w:r>
    </w:p>
    <w:p w14:paraId="285E1A28" w14:textId="77777777" w:rsidR="00C64A96" w:rsidRDefault="00C64A96" w:rsidP="00C64A96">
      <w:pPr>
        <w:pStyle w:val="Content"/>
        <w:ind w:left="2880"/>
      </w:pPr>
      <w:r w:rsidRPr="00C64A96">
        <w:rPr>
          <w:noProof/>
          <w:lang w:val="en-AU" w:eastAsia="en-AU"/>
        </w:rPr>
        <w:drawing>
          <wp:anchor distT="0" distB="0" distL="114300" distR="114300" simplePos="0" relativeHeight="251663360" behindDoc="1" locked="0" layoutInCell="1" allowOverlap="1" wp14:anchorId="14F216FC" wp14:editId="26687D6B">
            <wp:simplePos x="0" y="0"/>
            <wp:positionH relativeFrom="column">
              <wp:posOffset>1802130</wp:posOffset>
            </wp:positionH>
            <wp:positionV relativeFrom="paragraph">
              <wp:posOffset>647065</wp:posOffset>
            </wp:positionV>
            <wp:extent cx="4324985" cy="1887220"/>
            <wp:effectExtent l="0" t="0" r="0" b="0"/>
            <wp:wrapTight wrapText="bothSides">
              <wp:wrapPolygon edited="0">
                <wp:start x="0" y="0"/>
                <wp:lineTo x="0" y="21367"/>
                <wp:lineTo x="21502" y="21367"/>
                <wp:lineTo x="215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feature will search the description of any problem record in the system.</w:t>
      </w:r>
    </w:p>
    <w:p w14:paraId="3D1E3CBC" w14:textId="77777777" w:rsidR="00C64A96" w:rsidRDefault="00C64A96" w:rsidP="000F1288">
      <w:pPr>
        <w:pStyle w:val="Content"/>
      </w:pPr>
    </w:p>
    <w:p w14:paraId="4C0CC7B8" w14:textId="77777777" w:rsidR="004A6F2B" w:rsidRDefault="004A6F2B" w:rsidP="000F1288">
      <w:pPr>
        <w:pStyle w:val="Content"/>
      </w:pPr>
    </w:p>
    <w:p w14:paraId="2156CC5D" w14:textId="77777777" w:rsidR="004A6F2B" w:rsidRDefault="004A6F2B" w:rsidP="000F1288">
      <w:pPr>
        <w:pStyle w:val="Content"/>
      </w:pPr>
    </w:p>
    <w:p w14:paraId="19EAE28E" w14:textId="77777777" w:rsidR="004A6F2B" w:rsidRDefault="004A6F2B" w:rsidP="000F1288">
      <w:pPr>
        <w:pStyle w:val="Content"/>
      </w:pPr>
    </w:p>
    <w:p w14:paraId="63022219" w14:textId="77777777" w:rsidR="004A6F2B" w:rsidRDefault="004A6F2B" w:rsidP="000F1288">
      <w:pPr>
        <w:pStyle w:val="Content"/>
      </w:pPr>
    </w:p>
    <w:p w14:paraId="63E301FB" w14:textId="77777777" w:rsidR="004A6F2B" w:rsidRDefault="004A6F2B" w:rsidP="000F1288">
      <w:pPr>
        <w:pStyle w:val="Content"/>
      </w:pPr>
    </w:p>
    <w:p w14:paraId="16CFDF6A" w14:textId="77777777" w:rsidR="004A6F2B" w:rsidRDefault="004A6F2B" w:rsidP="000F1288">
      <w:pPr>
        <w:pStyle w:val="Content"/>
      </w:pPr>
    </w:p>
    <w:p w14:paraId="3FBAA832" w14:textId="77777777" w:rsidR="000F1288" w:rsidRDefault="00C64A96" w:rsidP="00C64A96">
      <w:pPr>
        <w:pStyle w:val="Heading1"/>
      </w:pPr>
      <w:r>
        <w:lastRenderedPageBreak/>
        <w:t>Quality of life changes</w:t>
      </w:r>
    </w:p>
    <w:p w14:paraId="76D352F6" w14:textId="77777777" w:rsidR="00C64A96" w:rsidRDefault="00C64A96" w:rsidP="000F1288">
      <w:pPr>
        <w:pStyle w:val="Content"/>
        <w:numPr>
          <w:ilvl w:val="0"/>
          <w:numId w:val="2"/>
        </w:numPr>
      </w:pPr>
      <w:r>
        <w:t>Several windows in the CSD have had their height increased for better readability.</w:t>
      </w:r>
    </w:p>
    <w:p w14:paraId="2422AE8A" w14:textId="77777777" w:rsidR="000F1288" w:rsidRDefault="00C64A96" w:rsidP="000F1288">
      <w:pPr>
        <w:pStyle w:val="Content"/>
        <w:numPr>
          <w:ilvl w:val="0"/>
          <w:numId w:val="2"/>
        </w:numPr>
      </w:pPr>
      <w:r>
        <w:t>Curves have been removed from the CSD.</w:t>
      </w:r>
    </w:p>
    <w:p w14:paraId="618EB1AF" w14:textId="77777777" w:rsidR="00C64A96" w:rsidRDefault="000F1288" w:rsidP="000F1288">
      <w:pPr>
        <w:pStyle w:val="Content"/>
        <w:numPr>
          <w:ilvl w:val="0"/>
          <w:numId w:val="2"/>
        </w:numPr>
      </w:pPr>
      <w:r>
        <w:t>Load time</w:t>
      </w:r>
      <w:r w:rsidR="00C64A96">
        <w:t xml:space="preserve"> has been added </w:t>
      </w:r>
      <w:r>
        <w:t>to all windows to better illustrate slowness issues.</w:t>
      </w:r>
    </w:p>
    <w:p w14:paraId="3A436057" w14:textId="77777777" w:rsidR="000F1288" w:rsidRDefault="00C64A96" w:rsidP="000F1288">
      <w:pPr>
        <w:pStyle w:val="Content"/>
        <w:ind w:left="720" w:firstLine="720"/>
      </w:pPr>
      <w:r w:rsidRPr="00C64A96">
        <w:rPr>
          <w:noProof/>
          <w:lang w:val="en-AU" w:eastAsia="en-AU"/>
        </w:rPr>
        <w:drawing>
          <wp:inline distT="0" distB="0" distL="0" distR="0" wp14:anchorId="11A02A5F" wp14:editId="48863057">
            <wp:extent cx="31242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B44F" w14:textId="77777777" w:rsidR="000F1288" w:rsidRDefault="000F1288" w:rsidP="000F1288">
      <w:pPr>
        <w:pStyle w:val="Content"/>
        <w:numPr>
          <w:ilvl w:val="0"/>
          <w:numId w:val="7"/>
        </w:numPr>
      </w:pPr>
      <w:r>
        <w:t>Tab titles have been changed to [Ticket Number] – [Organization]</w:t>
      </w:r>
      <w:r w:rsidRPr="000F1288">
        <w:rPr>
          <w:noProof/>
          <w:lang w:val="en-AU" w:eastAsia="en-AU"/>
        </w:rPr>
        <w:drawing>
          <wp:inline distT="0" distB="0" distL="0" distR="0" wp14:anchorId="5EF94B6D" wp14:editId="1CCF7BED">
            <wp:extent cx="2372056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1835" w14:textId="77777777" w:rsidR="000F1288" w:rsidRDefault="000F1288" w:rsidP="000F1288">
      <w:pPr>
        <w:pStyle w:val="Content"/>
        <w:numPr>
          <w:ilvl w:val="0"/>
          <w:numId w:val="7"/>
        </w:numPr>
      </w:pPr>
      <w:r>
        <w:t>Various Minor CSS fixes</w:t>
      </w:r>
    </w:p>
    <w:p w14:paraId="08E29D79" w14:textId="77777777" w:rsidR="000F1288" w:rsidRDefault="000F1288" w:rsidP="000F1288">
      <w:pPr>
        <w:pStyle w:val="EmphasisText"/>
      </w:pPr>
    </w:p>
    <w:sectPr w:rsidR="000F1288" w:rsidSect="00DF027C">
      <w:headerReference w:type="default" r:id="rId18"/>
      <w:footerReference w:type="default" r:id="rId1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4403E" w14:textId="77777777" w:rsidR="00AA20CE" w:rsidRDefault="00AA20CE">
      <w:r>
        <w:separator/>
      </w:r>
    </w:p>
    <w:p w14:paraId="1C71596D" w14:textId="77777777" w:rsidR="00AA20CE" w:rsidRDefault="00AA20CE"/>
  </w:endnote>
  <w:endnote w:type="continuationSeparator" w:id="0">
    <w:p w14:paraId="302F9EDC" w14:textId="77777777" w:rsidR="00AA20CE" w:rsidRDefault="00AA20CE">
      <w:r>
        <w:continuationSeparator/>
      </w:r>
    </w:p>
    <w:p w14:paraId="2DEE1BD0" w14:textId="77777777" w:rsidR="00AA20CE" w:rsidRDefault="00AA20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396336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37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A9FDC5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32DFE" w14:textId="77777777" w:rsidR="00AA20CE" w:rsidRDefault="00AA20CE">
      <w:r>
        <w:separator/>
      </w:r>
    </w:p>
    <w:p w14:paraId="1D383361" w14:textId="77777777" w:rsidR="00AA20CE" w:rsidRDefault="00AA20CE"/>
  </w:footnote>
  <w:footnote w:type="continuationSeparator" w:id="0">
    <w:p w14:paraId="7E6DCA9A" w14:textId="77777777" w:rsidR="00AA20CE" w:rsidRDefault="00AA20CE">
      <w:r>
        <w:continuationSeparator/>
      </w:r>
    </w:p>
    <w:p w14:paraId="55026896" w14:textId="77777777" w:rsidR="00AA20CE" w:rsidRDefault="00AA20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8DA7EEA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46B0639" w14:textId="77777777" w:rsidR="00D077E9" w:rsidRDefault="00D077E9">
          <w:pPr>
            <w:pStyle w:val="Header"/>
          </w:pPr>
        </w:p>
      </w:tc>
    </w:tr>
  </w:tbl>
  <w:p w14:paraId="5143B86A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1445"/>
    <w:multiLevelType w:val="hybridMultilevel"/>
    <w:tmpl w:val="BEF685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694457"/>
    <w:multiLevelType w:val="hybridMultilevel"/>
    <w:tmpl w:val="1A92CE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5754C0"/>
    <w:multiLevelType w:val="hybridMultilevel"/>
    <w:tmpl w:val="7682BC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45359"/>
    <w:multiLevelType w:val="hybridMultilevel"/>
    <w:tmpl w:val="9788E174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2413DE7"/>
    <w:multiLevelType w:val="hybridMultilevel"/>
    <w:tmpl w:val="1AA6BBF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D83E88"/>
    <w:multiLevelType w:val="hybridMultilevel"/>
    <w:tmpl w:val="354E4A82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7BC71A2"/>
    <w:multiLevelType w:val="hybridMultilevel"/>
    <w:tmpl w:val="4C524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F279E"/>
    <w:multiLevelType w:val="hybridMultilevel"/>
    <w:tmpl w:val="1F8A3EDC"/>
    <w:lvl w:ilvl="0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72B85473"/>
    <w:multiLevelType w:val="hybridMultilevel"/>
    <w:tmpl w:val="A3B28F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F32D0D"/>
    <w:multiLevelType w:val="hybridMultilevel"/>
    <w:tmpl w:val="5308C84E"/>
    <w:lvl w:ilvl="0" w:tplc="0C09000F">
      <w:start w:val="1"/>
      <w:numFmt w:val="decimal"/>
      <w:lvlText w:val="%1."/>
      <w:lvlJc w:val="left"/>
      <w:pPr>
        <w:ind w:left="1500" w:hanging="360"/>
      </w:p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s7CwMDSwsDAyMDBQ0lEKTi0uzszPAykwrQUAtfhqZiwAAAA="/>
  </w:docVars>
  <w:rsids>
    <w:rsidRoot w:val="00F10097"/>
    <w:rsid w:val="0002482E"/>
    <w:rsid w:val="00050324"/>
    <w:rsid w:val="000A0150"/>
    <w:rsid w:val="000C7149"/>
    <w:rsid w:val="000E63C9"/>
    <w:rsid w:val="000F1288"/>
    <w:rsid w:val="00130E9D"/>
    <w:rsid w:val="00150A6D"/>
    <w:rsid w:val="00185B35"/>
    <w:rsid w:val="001F2BC8"/>
    <w:rsid w:val="001F5F6B"/>
    <w:rsid w:val="00243EBC"/>
    <w:rsid w:val="00246A35"/>
    <w:rsid w:val="00284348"/>
    <w:rsid w:val="002C7D9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014ED"/>
    <w:rsid w:val="004110DE"/>
    <w:rsid w:val="0044085A"/>
    <w:rsid w:val="00477AF4"/>
    <w:rsid w:val="004A6F2B"/>
    <w:rsid w:val="004B21A5"/>
    <w:rsid w:val="005037F0"/>
    <w:rsid w:val="00516A86"/>
    <w:rsid w:val="005275F6"/>
    <w:rsid w:val="0054237A"/>
    <w:rsid w:val="00572102"/>
    <w:rsid w:val="005B713E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D6838"/>
    <w:rsid w:val="00903C32"/>
    <w:rsid w:val="00916B16"/>
    <w:rsid w:val="009173B9"/>
    <w:rsid w:val="0093335D"/>
    <w:rsid w:val="0093613E"/>
    <w:rsid w:val="00943026"/>
    <w:rsid w:val="00966B81"/>
    <w:rsid w:val="009A1F92"/>
    <w:rsid w:val="009C7720"/>
    <w:rsid w:val="00A23AFA"/>
    <w:rsid w:val="00A31B3E"/>
    <w:rsid w:val="00A532F3"/>
    <w:rsid w:val="00A8489E"/>
    <w:rsid w:val="00AA20CE"/>
    <w:rsid w:val="00AC29F3"/>
    <w:rsid w:val="00B231E5"/>
    <w:rsid w:val="00BF3A30"/>
    <w:rsid w:val="00C02B87"/>
    <w:rsid w:val="00C4086D"/>
    <w:rsid w:val="00C61D52"/>
    <w:rsid w:val="00C64A96"/>
    <w:rsid w:val="00CA1896"/>
    <w:rsid w:val="00CB5B28"/>
    <w:rsid w:val="00CD6B21"/>
    <w:rsid w:val="00CF3169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0097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55659"/>
  <w15:docId w15:val="{11E05165-54DA-4833-9EA7-4DC88527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F1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hrome.google.com/webstore/detail/csd%20/eonpodbodehkmmppfcjifeepjeknhlbl?hl=en-GB&amp;authuser=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thy.Osmond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5F6A3C1C0E4AD29A8244760C2B6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60E8-7B91-457E-BB59-28883EEB350B}"/>
      </w:docPartPr>
      <w:docPartBody>
        <w:p w:rsidR="009F4E86" w:rsidRDefault="00F6431D">
          <w:pPr>
            <w:pStyle w:val="185F6A3C1C0E4AD29A8244760C2B6C97"/>
          </w:pPr>
          <w:r>
            <w:t>COMPANY NAME</w:t>
          </w:r>
        </w:p>
      </w:docPartBody>
    </w:docPart>
    <w:docPart>
      <w:docPartPr>
        <w:name w:val="6D15C4255D4144AC8E36EA693E8B5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E2C0F-2D87-4A52-B78E-EA29746C1A51}"/>
      </w:docPartPr>
      <w:docPartBody>
        <w:p w:rsidR="009F4E86" w:rsidRDefault="00F6431D">
          <w:pPr>
            <w:pStyle w:val="6D15C4255D4144AC8E36EA693E8B57D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1D"/>
    <w:rsid w:val="008F146C"/>
    <w:rsid w:val="009F4E86"/>
    <w:rsid w:val="00CA288E"/>
    <w:rsid w:val="00CC3A53"/>
    <w:rsid w:val="00ED22EC"/>
    <w:rsid w:val="00F6431D"/>
    <w:rsid w:val="00F7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CEA0617C299349BD9951026586DBB853">
    <w:name w:val="CEA0617C299349BD9951026586DBB853"/>
  </w:style>
  <w:style w:type="paragraph" w:customStyle="1" w:styleId="185F6A3C1C0E4AD29A8244760C2B6C97">
    <w:name w:val="185F6A3C1C0E4AD29A8244760C2B6C97"/>
  </w:style>
  <w:style w:type="paragraph" w:customStyle="1" w:styleId="6D15C4255D4144AC8E36EA693E8B57D7">
    <w:name w:val="6D15C4255D4144AC8E36EA693E8B57D7"/>
  </w:style>
  <w:style w:type="paragraph" w:customStyle="1" w:styleId="D4BC967A67754E2FB7DFFE455E4B5B02">
    <w:name w:val="D4BC967A67754E2FB7DFFE455E4B5B02"/>
  </w:style>
  <w:style w:type="paragraph" w:customStyle="1" w:styleId="E0B133F72C00439587076F8100C2550F">
    <w:name w:val="E0B133F72C00439587076F8100C2550F"/>
  </w:style>
  <w:style w:type="paragraph" w:customStyle="1" w:styleId="A84A063CE71F4B1BA53CC87CF98E034B">
    <w:name w:val="A84A063CE71F4B1BA53CC87CF98E034B"/>
  </w:style>
  <w:style w:type="paragraph" w:customStyle="1" w:styleId="1EFC3C0514D34325AF68E273996CA308">
    <w:name w:val="1EFC3C0514D34325AF68E273996CA308"/>
  </w:style>
  <w:style w:type="paragraph" w:customStyle="1" w:styleId="8AB33CBB4D4A4BAC9481B20FAB3E4BF7">
    <w:name w:val="8AB33CBB4D4A4BAC9481B20FAB3E4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Timothy Osmond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F57D0-9683-42C5-80DE-B0ACC46E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54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Osmond</dc:creator>
  <cp:keywords/>
  <cp:lastModifiedBy>Timothy Osmond</cp:lastModifiedBy>
  <cp:revision>7</cp:revision>
  <cp:lastPrinted>2006-08-01T17:47:00Z</cp:lastPrinted>
  <dcterms:created xsi:type="dcterms:W3CDTF">2019-10-10T08:14:00Z</dcterms:created>
  <dcterms:modified xsi:type="dcterms:W3CDTF">2019-10-16T14:45:00Z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